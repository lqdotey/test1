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8901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73040" cy="165989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D5077"/>
    <w:rsid w:val="627D507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f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2019-05-07T11:05:00Z</dcterms:created>
  <dc:creator>sangfor</dc:creator>
  <cp:lastModifiedBy>sangfor</cp:lastModifiedBy>
  <dcterms:modified xsi:type="dcterms:W3CDTF">2019-05-08T03:16:50Z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